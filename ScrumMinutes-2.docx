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9D6AAD" w:rsidRDefault="00550E4E" w:rsidP="00550E4E">
      <w:pPr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Scrum Meeting Minutes </w:t>
      </w:r>
      <w:r w:rsidR="00F553C5">
        <w:rPr>
          <w:rFonts w:ascii="Calibri" w:hAnsi="Calibri" w:cs="Arial"/>
          <w:b/>
          <w:sz w:val="28"/>
          <w:szCs w:val="28"/>
        </w:rPr>
        <w:t>-- 2</w:t>
      </w:r>
    </w:p>
    <w:p w:rsidR="00550E4E" w:rsidRDefault="00550E4E" w:rsidP="00550E4E">
      <w:pPr>
        <w:rPr>
          <w:rFonts w:ascii="Calibri" w:hAnsi="Calibri" w:cs="Arial"/>
          <w:b/>
          <w:sz w:val="24"/>
        </w:rPr>
      </w:pPr>
    </w:p>
    <w:p w:rsidR="00550E4E" w:rsidRPr="00EE718D" w:rsidRDefault="00550E4E" w:rsidP="00550E4E">
      <w:pPr>
        <w:tabs>
          <w:tab w:val="center" w:pos="4680"/>
          <w:tab w:val="right" w:pos="9360"/>
        </w:tabs>
        <w:spacing w:after="200" w:line="300" w:lineRule="exact"/>
        <w:ind w:left="360"/>
        <w:rPr>
          <w:rFonts w:cs="Arial"/>
        </w:rPr>
      </w:pP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Date: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March.27</w:t>
      </w:r>
      <w:r w:rsidR="00E120D6">
        <w:rPr>
          <w:rFonts w:cs="Arial"/>
        </w:rPr>
        <w:t>, 2017</w:t>
      </w:r>
      <w:r w:rsidRPr="00EE718D">
        <w:rPr>
          <w:rFonts w:cs="Arial"/>
        </w:rPr>
        <w:tab/>
      </w:r>
      <w:r w:rsidRPr="00EE718D">
        <w:rPr>
          <w:rFonts w:cs="Arial"/>
          <w:b/>
        </w:rPr>
        <w:t xml:space="preserve"> 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Time:</w:t>
      </w:r>
      <w:r w:rsidRPr="00EE718D">
        <w:rPr>
          <w:rFonts w:cs="Arial"/>
          <w:b/>
        </w:rPr>
        <w:tab/>
      </w:r>
      <w:r w:rsidRPr="00EE718D">
        <w:rPr>
          <w:rFonts w:cs="Arial"/>
          <w:b/>
        </w:rPr>
        <w:tab/>
      </w:r>
      <w:r w:rsidR="00E120D6">
        <w:rPr>
          <w:rFonts w:cs="Arial"/>
          <w:bCs/>
        </w:rPr>
        <w:t>1</w:t>
      </w:r>
      <w:r w:rsidR="00F553C5">
        <w:rPr>
          <w:rFonts w:cs="Arial"/>
          <w:bCs/>
        </w:rPr>
        <w:t>1</w:t>
      </w:r>
      <w:r w:rsidRPr="00EE718D">
        <w:rPr>
          <w:rFonts w:cs="Arial"/>
        </w:rPr>
        <w:t>:</w:t>
      </w:r>
      <w:r w:rsidR="00F553C5">
        <w:rPr>
          <w:rFonts w:cs="Arial"/>
        </w:rPr>
        <w:t>5</w:t>
      </w:r>
      <w:r w:rsidRPr="00EE718D">
        <w:rPr>
          <w:rFonts w:cs="Arial"/>
        </w:rPr>
        <w:t>0-</w:t>
      </w:r>
      <w:r w:rsidR="00E120D6">
        <w:rPr>
          <w:rFonts w:cs="Arial"/>
        </w:rPr>
        <w:t>12:</w:t>
      </w:r>
      <w:r w:rsidR="00F553C5">
        <w:rPr>
          <w:rFonts w:cs="Arial"/>
        </w:rPr>
        <w:t>05</w:t>
      </w:r>
    </w:p>
    <w:p w:rsidR="00550E4E" w:rsidRPr="00EE718D" w:rsidRDefault="00550E4E" w:rsidP="00550E4E">
      <w:pPr>
        <w:rPr>
          <w:rFonts w:cs="Arial"/>
          <w:b/>
        </w:rPr>
      </w:pPr>
      <w:r w:rsidRPr="00EE718D">
        <w:rPr>
          <w:rFonts w:cs="Arial"/>
          <w:b/>
        </w:rPr>
        <w:t>Location:</w:t>
      </w:r>
      <w:r w:rsidRPr="00EE718D">
        <w:rPr>
          <w:rFonts w:cs="Arial"/>
          <w:b/>
        </w:rPr>
        <w:tab/>
      </w:r>
      <w:r w:rsidRPr="00EE718D">
        <w:rPr>
          <w:rFonts w:cs="Arial"/>
          <w:bCs/>
        </w:rPr>
        <w:t>NSCC_</w:t>
      </w:r>
      <w:proofErr w:type="gramStart"/>
      <w:r w:rsidRPr="00EE718D">
        <w:rPr>
          <w:rFonts w:cs="Arial"/>
          <w:bCs/>
        </w:rPr>
        <w:t xml:space="preserve">IT </w:t>
      </w:r>
      <w:r w:rsidR="00E120D6">
        <w:rPr>
          <w:rFonts w:cs="Arial"/>
        </w:rPr>
        <w:t xml:space="preserve"> Room</w:t>
      </w:r>
      <w:proofErr w:type="gramEnd"/>
      <w:r w:rsidR="00E120D6">
        <w:rPr>
          <w:rFonts w:cs="Arial"/>
        </w:rPr>
        <w:t>_</w:t>
      </w:r>
      <w:r w:rsidR="00F553C5">
        <w:rPr>
          <w:rFonts w:cs="Arial"/>
        </w:rPr>
        <w:t>D317</w:t>
      </w:r>
    </w:p>
    <w:p w:rsidR="00550E4E" w:rsidRPr="00EE718D" w:rsidRDefault="00550E4E" w:rsidP="00550E4E">
      <w:pPr>
        <w:rPr>
          <w:rFonts w:cs="Arial"/>
          <w:b/>
          <w:sz w:val="24"/>
        </w:rPr>
      </w:pPr>
      <w:r w:rsidRPr="00EE718D">
        <w:rPr>
          <w:rFonts w:cs="Arial"/>
          <w:b/>
        </w:rPr>
        <w:t xml:space="preserve">Purpose:  </w:t>
      </w:r>
      <w:r w:rsidRPr="00EE718D">
        <w:rPr>
          <w:rFonts w:cs="Arial"/>
          <w:b/>
        </w:rPr>
        <w:tab/>
      </w:r>
      <w:r w:rsidR="00F553C5">
        <w:rPr>
          <w:rFonts w:cs="Arial"/>
          <w:bCs/>
        </w:rPr>
        <w:t>Finalize the proposal content and prepare for submit</w:t>
      </w:r>
    </w:p>
    <w:p w:rsidR="00550E4E" w:rsidRPr="00EE718D" w:rsidRDefault="00550E4E" w:rsidP="00550E4E">
      <w:pPr>
        <w:keepNext/>
        <w:outlineLvl w:val="0"/>
        <w:rPr>
          <w:b/>
          <w:bCs/>
          <w:sz w:val="24"/>
        </w:rPr>
      </w:pPr>
    </w:p>
    <w:p w:rsidR="00550E4E" w:rsidRPr="00EE718D" w:rsidRDefault="00550E4E" w:rsidP="00550E4E">
      <w:pPr>
        <w:rPr>
          <w:sz w:val="18"/>
          <w:szCs w:val="18"/>
        </w:rPr>
      </w:pPr>
    </w:p>
    <w:p w:rsidR="00550E4E" w:rsidRPr="00EE718D" w:rsidRDefault="00550E4E" w:rsidP="00550E4E"/>
    <w:p w:rsidR="00550E4E" w:rsidRPr="00EE718D" w:rsidRDefault="00550E4E" w:rsidP="00550E4E">
      <w:pPr>
        <w:keepNext/>
        <w:outlineLvl w:val="2"/>
        <w:rPr>
          <w:b/>
          <w:bCs/>
        </w:rPr>
      </w:pPr>
      <w:r w:rsidRPr="00EE718D">
        <w:rPr>
          <w:b/>
          <w:bCs/>
        </w:rPr>
        <w:t>Attendees</w:t>
      </w:r>
    </w:p>
    <w:tbl>
      <w:tblPr>
        <w:tblW w:w="77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74"/>
        <w:gridCol w:w="2146"/>
        <w:gridCol w:w="3477"/>
      </w:tblGrid>
      <w:tr w:rsidR="00550E4E" w:rsidRPr="00EE718D" w:rsidTr="00761CD4">
        <w:trPr>
          <w:trHeight w:val="288"/>
        </w:trPr>
        <w:tc>
          <w:tcPr>
            <w:tcW w:w="18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374" w:type="dxa"/>
            <w:shd w:val="clear" w:color="auto" w:fill="E6E6E6"/>
          </w:tcPr>
          <w:p w:rsidR="00550E4E" w:rsidRPr="00EE718D" w:rsidRDefault="00550E4E" w:rsidP="00761CD4">
            <w:pPr>
              <w:jc w:val="center"/>
              <w:rPr>
                <w:rFonts w:cs="Arial"/>
                <w:b/>
                <w:bCs/>
              </w:rPr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477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  <w:vAlign w:val="center"/>
          </w:tcPr>
          <w:p w:rsidR="00550E4E" w:rsidRPr="00EE718D" w:rsidRDefault="00550E4E" w:rsidP="00761CD4">
            <w:r>
              <w:t>Yan Liu</w:t>
            </w:r>
            <w:r w:rsidRPr="00EE718D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pPr>
              <w:jc w:val="center"/>
            </w:pPr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435B1B" w:rsidP="00761CD4">
            <w:hyperlink r:id="rId8" w:history="1">
              <w:r w:rsidR="00550E4E" w:rsidRPr="00E302E3">
                <w:rPr>
                  <w:rStyle w:val="Hyperlink"/>
                </w:rPr>
                <w:t>w0122904@nscc.ca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Paddy V</w:t>
            </w:r>
            <w:r w:rsidR="00550E4E" w:rsidRPr="0063180F">
              <w:t xml:space="preserve"> 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435B1B" w:rsidP="00761CD4">
            <w:hyperlink r:id="rId9" w:history="1">
              <w:r w:rsidR="006A4D84" w:rsidRPr="00DD3172">
                <w:rPr>
                  <w:rStyle w:val="Hyperlink"/>
                  <w:szCs w:val="24"/>
                </w:rPr>
                <w:t>w0277831@nscc.ca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proofErr w:type="spellStart"/>
            <w:r>
              <w:t>Minsu</w:t>
            </w:r>
            <w:proofErr w:type="spellEnd"/>
            <w:r>
              <w:t xml:space="preserve"> Lee</w:t>
            </w:r>
          </w:p>
        </w:tc>
        <w:tc>
          <w:tcPr>
            <w:tcW w:w="374" w:type="dxa"/>
          </w:tcPr>
          <w:p w:rsidR="00550E4E" w:rsidRPr="00EE718D" w:rsidRDefault="00550E4E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550E4E" w:rsidRPr="00EE718D" w:rsidRDefault="00435B1B" w:rsidP="00761CD4">
            <w:hyperlink r:id="rId10" w:history="1">
              <w:r w:rsidR="006A4D84" w:rsidRPr="00DD3172">
                <w:rPr>
                  <w:rStyle w:val="Hyperlink"/>
                  <w:szCs w:val="24"/>
                </w:rPr>
                <w:t>w0293156@nscc.ca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550E4E" w:rsidP="00761CD4">
            <w:r>
              <w:t>NSCC-IT campus</w:t>
            </w:r>
          </w:p>
        </w:tc>
      </w:tr>
      <w:tr w:rsidR="00550E4E" w:rsidRPr="00EE718D" w:rsidTr="00761CD4">
        <w:trPr>
          <w:trHeight w:val="288"/>
        </w:trPr>
        <w:tc>
          <w:tcPr>
            <w:tcW w:w="1800" w:type="dxa"/>
          </w:tcPr>
          <w:p w:rsidR="00550E4E" w:rsidRPr="00EE718D" w:rsidRDefault="00E120D6" w:rsidP="00761CD4">
            <w:r>
              <w:t>Joey</w:t>
            </w:r>
          </w:p>
        </w:tc>
        <w:tc>
          <w:tcPr>
            <w:tcW w:w="374" w:type="dxa"/>
          </w:tcPr>
          <w:p w:rsidR="00550E4E" w:rsidRPr="00EE718D" w:rsidRDefault="006A4D84" w:rsidP="00761CD4">
            <w:r w:rsidRPr="00EE718D">
              <w:rPr>
                <w:rFonts w:cs="Arial"/>
                <w:b/>
                <w:bCs/>
              </w:rPr>
              <w:sym w:font="Wingdings" w:char="F0FC"/>
            </w:r>
          </w:p>
        </w:tc>
        <w:tc>
          <w:tcPr>
            <w:tcW w:w="2146" w:type="dxa"/>
            <w:vAlign w:val="center"/>
          </w:tcPr>
          <w:p w:rsidR="006A4D84" w:rsidRPr="00EE718D" w:rsidRDefault="00435B1B" w:rsidP="00761CD4">
            <w:hyperlink r:id="rId11" w:history="1">
              <w:r w:rsidR="006A4D84" w:rsidRPr="00DD3172">
                <w:rPr>
                  <w:rStyle w:val="Hyperlink"/>
                  <w:szCs w:val="24"/>
                </w:rPr>
                <w:t>W0295155@nscc.ca</w:t>
              </w:r>
            </w:hyperlink>
          </w:p>
        </w:tc>
        <w:tc>
          <w:tcPr>
            <w:tcW w:w="3477" w:type="dxa"/>
            <w:vAlign w:val="center"/>
          </w:tcPr>
          <w:p w:rsidR="00550E4E" w:rsidRPr="00EE718D" w:rsidRDefault="00E120D6" w:rsidP="00761CD4">
            <w:r>
              <w:t>NSCC-IT campus</w:t>
            </w:r>
          </w:p>
        </w:tc>
      </w:tr>
    </w:tbl>
    <w:p w:rsidR="00550E4E" w:rsidRPr="00EE718D" w:rsidRDefault="00550E4E" w:rsidP="00550E4E">
      <w:pPr>
        <w:keepNext/>
        <w:outlineLvl w:val="2"/>
      </w:pPr>
    </w:p>
    <w:p w:rsidR="00550E4E" w:rsidRPr="00EE718D" w:rsidRDefault="00550E4E" w:rsidP="00550E4E">
      <w:pPr>
        <w:keepNext/>
        <w:outlineLvl w:val="2"/>
        <w:rPr>
          <w:b/>
          <w:bCs/>
        </w:rPr>
      </w:pPr>
    </w:p>
    <w:p w:rsidR="00550E4E" w:rsidRPr="00EE718D" w:rsidRDefault="00550E4E" w:rsidP="00550E4E">
      <w:pPr>
        <w:rPr>
          <w:rFonts w:cs="Arial"/>
        </w:rPr>
      </w:pPr>
      <w:r w:rsidRPr="00EE718D">
        <w:rPr>
          <w:rFonts w:cs="Arial"/>
          <w:b/>
          <w:u w:val="single"/>
        </w:rPr>
        <w:t>Agenda</w:t>
      </w:r>
    </w:p>
    <w:p w:rsidR="007B7EB8" w:rsidRPr="008E6B64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Meet every week during the first C# class for 20 min.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All group members are expected to attend, or email if they are unable to attend.</w:t>
      </w:r>
    </w:p>
    <w:p w:rsidR="007B7EB8" w:rsidRPr="00EE718D" w:rsidRDefault="007B7EB8" w:rsidP="007B7EB8">
      <w:pPr>
        <w:numPr>
          <w:ilvl w:val="0"/>
          <w:numId w:val="19"/>
        </w:numPr>
        <w:tabs>
          <w:tab w:val="num" w:pos="720"/>
        </w:tabs>
        <w:ind w:hanging="480"/>
      </w:pPr>
      <w:r>
        <w:rPr>
          <w:rFonts w:cs="Arial"/>
        </w:rPr>
        <w:t>Discuss how we will share our code (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>).</w:t>
      </w:r>
    </w:p>
    <w:p w:rsidR="00550E4E" w:rsidRPr="00EE718D" w:rsidRDefault="00550E4E" w:rsidP="00550E4E">
      <w:pPr>
        <w:spacing w:before="240" w:after="60"/>
        <w:outlineLvl w:val="8"/>
        <w:rPr>
          <w:rFonts w:cs="Arial"/>
          <w:b/>
          <w:u w:val="single"/>
        </w:rPr>
      </w:pPr>
      <w:r w:rsidRPr="00EE718D">
        <w:rPr>
          <w:rFonts w:cs="Arial"/>
          <w:b/>
          <w:u w:val="single"/>
        </w:rPr>
        <w:t>Discussion</w:t>
      </w:r>
    </w:p>
    <w:p w:rsidR="00550E4E" w:rsidRPr="00EE718D" w:rsidRDefault="00550E4E" w:rsidP="00550E4E">
      <w:pPr>
        <w:rPr>
          <w:b/>
        </w:rPr>
      </w:pPr>
      <w:r w:rsidRPr="00EE718D">
        <w:rPr>
          <w:b/>
        </w:rPr>
        <w:t xml:space="preserve"> </w:t>
      </w:r>
      <w:bookmarkStart w:id="0" w:name="OLE_LINK1"/>
      <w:bookmarkStart w:id="1" w:name="OLE_LINK2"/>
    </w:p>
    <w:bookmarkEnd w:id="0"/>
    <w:bookmarkEnd w:id="1"/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 xml:space="preserve">Proposal content, and </w:t>
      </w:r>
      <w:r w:rsidR="007B7EB8">
        <w:rPr>
          <w:rFonts w:cs="Arial"/>
        </w:rPr>
        <w:t>GUI</w:t>
      </w:r>
    </w:p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>Documentation of background, objectives and scopes</w:t>
      </w:r>
    </w:p>
    <w:p w:rsidR="00550E4E" w:rsidRPr="00EE718D" w:rsidRDefault="00F553C5" w:rsidP="00550E4E">
      <w:pPr>
        <w:numPr>
          <w:ilvl w:val="0"/>
          <w:numId w:val="20"/>
        </w:numPr>
      </w:pPr>
      <w:r>
        <w:rPr>
          <w:rFonts w:cs="Arial"/>
        </w:rPr>
        <w:t xml:space="preserve">API and </w:t>
      </w:r>
      <w:r w:rsidR="008E6B64">
        <w:rPr>
          <w:rFonts w:cs="Arial"/>
        </w:rPr>
        <w:t xml:space="preserve">Wire frame </w:t>
      </w:r>
      <w:r>
        <w:rPr>
          <w:rFonts w:cs="Arial"/>
        </w:rPr>
        <w:t>discussion</w:t>
      </w:r>
      <w:r w:rsidR="008E6B64">
        <w:rPr>
          <w:rFonts w:cs="Arial"/>
        </w:rPr>
        <w:t xml:space="preserve"> and </w:t>
      </w:r>
      <w:r>
        <w:rPr>
          <w:rFonts w:cs="Arial"/>
        </w:rPr>
        <w:t>decision</w:t>
      </w:r>
      <w:r w:rsidR="008E6B64">
        <w:rPr>
          <w:rFonts w:cs="Arial"/>
        </w:rPr>
        <w:t>.</w:t>
      </w:r>
    </w:p>
    <w:p w:rsidR="00550E4E" w:rsidRPr="00EE718D" w:rsidRDefault="00550E4E" w:rsidP="00550E4E">
      <w:pPr>
        <w:rPr>
          <w:rFonts w:cs="Arial"/>
        </w:rPr>
      </w:pPr>
      <w:bookmarkStart w:id="2" w:name="_GoBack"/>
      <w:bookmarkEnd w:id="2"/>
    </w:p>
    <w:p w:rsidR="00550E4E" w:rsidRPr="00EE718D" w:rsidRDefault="00550E4E" w:rsidP="00550E4E">
      <w:pPr>
        <w:rPr>
          <w:rFonts w:cs="Arial"/>
        </w:rPr>
      </w:pPr>
    </w:p>
    <w:p w:rsidR="00550E4E" w:rsidRPr="00EE718D" w:rsidRDefault="00550E4E" w:rsidP="00550E4E">
      <w:r w:rsidRPr="00EE718D">
        <w:rPr>
          <w:b/>
        </w:rPr>
        <w:t>Action Items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780"/>
        <w:gridCol w:w="1260"/>
        <w:gridCol w:w="1620"/>
        <w:gridCol w:w="990"/>
        <w:gridCol w:w="1440"/>
      </w:tblGrid>
      <w:tr w:rsidR="00550E4E" w:rsidRPr="00EE718D" w:rsidTr="008E6B64">
        <w:trPr>
          <w:tblHeader/>
        </w:trPr>
        <w:tc>
          <w:tcPr>
            <w:tcW w:w="90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378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62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99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Date Due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550E4E" w:rsidRPr="00EE718D" w:rsidRDefault="00550E4E" w:rsidP="00761CD4">
            <w:pPr>
              <w:rPr>
                <w:b/>
                <w:bCs/>
                <w:color w:val="000000"/>
                <w:sz w:val="16"/>
                <w:szCs w:val="16"/>
              </w:rPr>
            </w:pPr>
            <w:r w:rsidRPr="00EE718D">
              <w:rPr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550E4E" w:rsidRPr="00EE718D" w:rsidTr="008E6B64">
        <w:tc>
          <w:tcPr>
            <w:tcW w:w="900" w:type="dxa"/>
            <w:vAlign w:val="center"/>
          </w:tcPr>
          <w:p w:rsidR="00550E4E" w:rsidRDefault="003D450C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1-01</w:t>
            </w:r>
          </w:p>
        </w:tc>
        <w:tc>
          <w:tcPr>
            <w:tcW w:w="378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Create Journey template (scrum minutes)</w:t>
            </w:r>
          </w:p>
        </w:tc>
        <w:tc>
          <w:tcPr>
            <w:tcW w:w="1260" w:type="dxa"/>
            <w:vAlign w:val="center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March 24</w:t>
            </w:r>
          </w:p>
        </w:tc>
        <w:tc>
          <w:tcPr>
            <w:tcW w:w="162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</w:t>
            </w:r>
          </w:p>
        </w:tc>
        <w:tc>
          <w:tcPr>
            <w:tcW w:w="99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  <w:vAlign w:val="center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550E4E" w:rsidRPr="00EE718D" w:rsidTr="008E6B64">
        <w:tc>
          <w:tcPr>
            <w:tcW w:w="900" w:type="dxa"/>
          </w:tcPr>
          <w:p w:rsidR="00550E4E" w:rsidRPr="00EE718D" w:rsidRDefault="00550E4E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2-01</w:t>
            </w:r>
          </w:p>
        </w:tc>
        <w:tc>
          <w:tcPr>
            <w:tcW w:w="3780" w:type="dxa"/>
          </w:tcPr>
          <w:p w:rsidR="00550E4E" w:rsidRPr="00EE718D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API search</w:t>
            </w:r>
            <w:r w:rsidR="003D450C">
              <w:rPr>
                <w:sz w:val="18"/>
              </w:rPr>
              <w:t xml:space="preserve"> and document</w:t>
            </w:r>
          </w:p>
        </w:tc>
        <w:tc>
          <w:tcPr>
            <w:tcW w:w="126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24</w:t>
            </w:r>
          </w:p>
        </w:tc>
        <w:tc>
          <w:tcPr>
            <w:tcW w:w="162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Paddy,Joey</w:t>
            </w:r>
            <w:proofErr w:type="spellEnd"/>
            <w:r>
              <w:rPr>
                <w:sz w:val="18"/>
                <w:szCs w:val="18"/>
              </w:rPr>
              <w:t xml:space="preserve">, Yan, </w:t>
            </w:r>
            <w:proofErr w:type="spellStart"/>
            <w:r>
              <w:rPr>
                <w:sz w:val="18"/>
                <w:szCs w:val="18"/>
              </w:rPr>
              <w:t>Minsu</w:t>
            </w:r>
            <w:proofErr w:type="spellEnd"/>
          </w:p>
        </w:tc>
        <w:tc>
          <w:tcPr>
            <w:tcW w:w="99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550E4E" w:rsidRPr="00EE718D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Closed at Mar.25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2-02 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>Background document and Wireframe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25</w:t>
            </w:r>
          </w:p>
        </w:tc>
        <w:tc>
          <w:tcPr>
            <w:tcW w:w="1620" w:type="dxa"/>
          </w:tcPr>
          <w:p w:rsidR="008E6B64" w:rsidRDefault="008E6B64" w:rsidP="003D45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Paddy, </w:t>
            </w:r>
            <w:proofErr w:type="spellStart"/>
            <w:r w:rsidR="003D450C">
              <w:rPr>
                <w:sz w:val="18"/>
                <w:szCs w:val="18"/>
              </w:rPr>
              <w:t>Minsu</w:t>
            </w:r>
            <w:proofErr w:type="spellEnd"/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  <w:tr w:rsidR="008E6B64" w:rsidRPr="00EE718D" w:rsidTr="008E6B64">
        <w:tc>
          <w:tcPr>
            <w:tcW w:w="90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2-03</w:t>
            </w:r>
          </w:p>
        </w:tc>
        <w:tc>
          <w:tcPr>
            <w:tcW w:w="3780" w:type="dxa"/>
          </w:tcPr>
          <w:p w:rsidR="008E6B64" w:rsidRDefault="008E6B64" w:rsidP="00761CD4">
            <w:pPr>
              <w:rPr>
                <w:sz w:val="18"/>
              </w:rPr>
            </w:pPr>
            <w:r>
              <w:rPr>
                <w:sz w:val="18"/>
              </w:rPr>
              <w:t xml:space="preserve">Final document and proposal finalize </w:t>
            </w:r>
          </w:p>
        </w:tc>
        <w:tc>
          <w:tcPr>
            <w:tcW w:w="126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27</w:t>
            </w:r>
          </w:p>
        </w:tc>
        <w:tc>
          <w:tcPr>
            <w:tcW w:w="162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Yan, Paddy</w:t>
            </w:r>
          </w:p>
        </w:tc>
        <w:tc>
          <w:tcPr>
            <w:tcW w:w="99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28</w:t>
            </w:r>
          </w:p>
        </w:tc>
        <w:tc>
          <w:tcPr>
            <w:tcW w:w="1440" w:type="dxa"/>
          </w:tcPr>
          <w:p w:rsidR="008E6B64" w:rsidRDefault="008E6B64" w:rsidP="00761C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Open</w:t>
            </w:r>
          </w:p>
        </w:tc>
      </w:tr>
    </w:tbl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550E4E" w:rsidRPr="00EE718D" w:rsidRDefault="00550E4E" w:rsidP="00550E4E"/>
    <w:p w:rsidR="00DA5E86" w:rsidRPr="00550E4E" w:rsidRDefault="00DA5E86" w:rsidP="00550E4E"/>
    <w:sectPr w:rsidR="00DA5E86" w:rsidRPr="00550E4E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B1B" w:rsidRDefault="00435B1B">
      <w:r>
        <w:separator/>
      </w:r>
    </w:p>
  </w:endnote>
  <w:endnote w:type="continuationSeparator" w:id="0">
    <w:p w:rsidR="00435B1B" w:rsidRDefault="0043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553C5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ab/>
    </w:r>
  </w:p>
  <w:p w:rsidR="00E55C05" w:rsidRDefault="00E55C0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142C4">
    <w:pPr>
      <w:pStyle w:val="Footer"/>
      <w:tabs>
        <w:tab w:val="clear" w:pos="8640"/>
        <w:tab w:val="right" w:pos="9180"/>
      </w:tabs>
      <w:rPr>
        <w:sz w:val="16"/>
      </w:rPr>
    </w:pPr>
    <w:r>
      <w:rPr>
        <w:sz w:val="16"/>
      </w:rPr>
      <w:t>Project Game of Life</w:t>
    </w:r>
    <w:r w:rsidR="004741D8"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B1B" w:rsidRDefault="00435B1B">
      <w:r>
        <w:separator/>
      </w:r>
    </w:p>
  </w:footnote>
  <w:footnote w:type="continuationSeparator" w:id="0">
    <w:p w:rsidR="00435B1B" w:rsidRDefault="00435B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E55C05">
    <w:pPr>
      <w:pStyle w:val="Header"/>
      <w:jc w:val="right"/>
    </w:pPr>
  </w:p>
  <w:p w:rsidR="00E55C05" w:rsidRDefault="004741D8">
    <w:pPr>
      <w:pStyle w:val="Header"/>
      <w:jc w:val="center"/>
    </w:pPr>
    <w:r>
      <w:rPr>
        <w:rFonts w:cs="Arial"/>
        <w:b/>
        <w:bCs/>
        <w:sz w:val="24"/>
      </w:rPr>
      <w:t>[Meeting Title] Meeting Minutes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C05" w:rsidRDefault="004741D8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ab/>
      <w:t xml:space="preserve">                                                                                                       </w:t>
    </w:r>
    <w:r w:rsidR="00550E4E">
      <w:rPr>
        <w:sz w:val="16"/>
        <w:szCs w:val="16"/>
      </w:rPr>
      <w:t>Windows C#</w:t>
    </w:r>
    <w:r w:rsidR="00E142C4">
      <w:rPr>
        <w:sz w:val="16"/>
        <w:szCs w:val="16"/>
      </w:rPr>
      <w:t xml:space="preserve"> Meeting Minutes </w:t>
    </w:r>
  </w:p>
  <w:p w:rsidR="00E55C05" w:rsidRDefault="00E55C0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6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8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17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6"/>
  </w:num>
  <w:num w:numId="12">
    <w:abstractNumId w:val="15"/>
  </w:num>
  <w:num w:numId="13">
    <w:abstractNumId w:val="14"/>
  </w:num>
  <w:num w:numId="14">
    <w:abstractNumId w:val="2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8"/>
  </w:num>
  <w:num w:numId="20">
    <w:abstractNumId w:val="13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E86"/>
    <w:rsid w:val="00045EA0"/>
    <w:rsid w:val="003D450C"/>
    <w:rsid w:val="00435B1B"/>
    <w:rsid w:val="004741D8"/>
    <w:rsid w:val="00550E4E"/>
    <w:rsid w:val="00683DAB"/>
    <w:rsid w:val="006A4D84"/>
    <w:rsid w:val="007B7EB8"/>
    <w:rsid w:val="008E6B64"/>
    <w:rsid w:val="00C77267"/>
    <w:rsid w:val="00CC2716"/>
    <w:rsid w:val="00DA5E86"/>
    <w:rsid w:val="00E120D6"/>
    <w:rsid w:val="00E142C4"/>
    <w:rsid w:val="00E55C05"/>
    <w:rsid w:val="00F5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0122904@nscc.ca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W0295155@nscc.c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w0293156@nscc.c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0277831@nscc.ca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an\Downloads\HUE3-MM-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HUE3-MM-T1</Template>
  <TotalTime>27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LiuYan</dc:creator>
  <cp:lastModifiedBy>Paddy</cp:lastModifiedBy>
  <cp:revision>10</cp:revision>
  <cp:lastPrinted>2008-01-03T18:38:00Z</cp:lastPrinted>
  <dcterms:created xsi:type="dcterms:W3CDTF">2016-11-28T09:22:00Z</dcterms:created>
  <dcterms:modified xsi:type="dcterms:W3CDTF">2017-03-28T15:42:00Z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